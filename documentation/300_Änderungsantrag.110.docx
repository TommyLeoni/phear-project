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45" w:rsidRDefault="00B3717E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>
        <w:t>Änderungsantrag</w:t>
      </w:r>
    </w:p>
    <w:p w:rsidR="00722633" w:rsidRDefault="00D44945" w:rsidP="00B3717E">
      <w:r>
        <w:t>Projekt</w:t>
      </w:r>
      <w:r w:rsidR="00393E5E">
        <w:t>name</w:t>
      </w:r>
      <w:r>
        <w:t>:</w:t>
      </w:r>
      <w:r>
        <w:tab/>
      </w:r>
      <w:r w:rsidRPr="00D44945">
        <w:rPr>
          <w:highlight w:val="yellow"/>
        </w:rPr>
        <w:t>…</w:t>
      </w:r>
    </w:p>
    <w:p w:rsidR="00393E5E" w:rsidRDefault="00B3717E" w:rsidP="00393E5E">
      <w:pPr>
        <w:pStyle w:val="berschrift2"/>
      </w:pPr>
      <w:r>
        <w:t>Änderungsbeschreibung</w:t>
      </w:r>
    </w:p>
    <w:p w:rsidR="00681E84" w:rsidRPr="00B3717E" w:rsidRDefault="00B3717E" w:rsidP="00B3717E">
      <w:pPr>
        <w:pStyle w:val="Listenabsatz"/>
        <w:numPr>
          <w:ilvl w:val="0"/>
          <w:numId w:val="41"/>
        </w:numPr>
        <w:rPr>
          <w:highlight w:val="yellow"/>
        </w:rPr>
      </w:pPr>
      <w:r w:rsidRPr="00B3717E">
        <w:rPr>
          <w:highlight w:val="yellow"/>
        </w:rPr>
        <w:t>Welche Änderung wird beantragt?</w:t>
      </w:r>
    </w:p>
    <w:p w:rsidR="00B3717E" w:rsidRPr="00B3717E" w:rsidRDefault="00B3717E" w:rsidP="00B3717E">
      <w:pPr>
        <w:pStyle w:val="Listenabsatz"/>
        <w:numPr>
          <w:ilvl w:val="0"/>
          <w:numId w:val="41"/>
        </w:numPr>
        <w:rPr>
          <w:highlight w:val="yellow"/>
        </w:rPr>
      </w:pPr>
      <w:r w:rsidRPr="00B3717E">
        <w:rPr>
          <w:highlight w:val="yellow"/>
        </w:rPr>
        <w:t>Weshalb wird diese Änderung beantragt?</w:t>
      </w:r>
    </w:p>
    <w:p w:rsidR="00B3717E" w:rsidRPr="00B3717E" w:rsidRDefault="00B3717E" w:rsidP="00B3717E">
      <w:pPr>
        <w:pStyle w:val="Listenabsatz"/>
        <w:numPr>
          <w:ilvl w:val="0"/>
          <w:numId w:val="41"/>
        </w:numPr>
        <w:rPr>
          <w:highlight w:val="yellow"/>
        </w:rPr>
      </w:pPr>
      <w:r w:rsidRPr="00B3717E">
        <w:rPr>
          <w:highlight w:val="yellow"/>
        </w:rPr>
        <w:t>Was bedeutet das für das Projekt‘</w:t>
      </w:r>
    </w:p>
    <w:p w:rsidR="00B3717E" w:rsidRPr="00B3717E" w:rsidRDefault="00B3717E" w:rsidP="00B3717E">
      <w:pPr>
        <w:pStyle w:val="Listenabsatz"/>
        <w:numPr>
          <w:ilvl w:val="0"/>
          <w:numId w:val="41"/>
        </w:numPr>
        <w:rPr>
          <w:highlight w:val="yellow"/>
        </w:rPr>
      </w:pPr>
      <w:r w:rsidRPr="00B3717E">
        <w:rPr>
          <w:highlight w:val="yellow"/>
        </w:rPr>
        <w:t>Wie ändert sich das ERM?</w:t>
      </w:r>
    </w:p>
    <w:p w:rsidR="00B3717E" w:rsidRPr="00B3717E" w:rsidRDefault="00B3717E" w:rsidP="00B3717E">
      <w:pPr>
        <w:pStyle w:val="Listenabsatz"/>
        <w:numPr>
          <w:ilvl w:val="0"/>
          <w:numId w:val="41"/>
        </w:numPr>
        <w:rPr>
          <w:highlight w:val="yellow"/>
        </w:rPr>
      </w:pPr>
      <w:r w:rsidRPr="00B3717E">
        <w:rPr>
          <w:highlight w:val="yellow"/>
        </w:rPr>
        <w:t>Welche Anforderungen</w:t>
      </w:r>
      <w:r w:rsidR="004F1EF6">
        <w:rPr>
          <w:highlight w:val="yellow"/>
        </w:rPr>
        <w:t xml:space="preserve"> (FA/NFA)</w:t>
      </w:r>
      <w:bookmarkStart w:id="19" w:name="_GoBack"/>
      <w:bookmarkEnd w:id="19"/>
      <w:r w:rsidRPr="00B3717E">
        <w:rPr>
          <w:highlight w:val="yellow"/>
        </w:rPr>
        <w:t xml:space="preserve"> ändern sich damit?</w:t>
      </w:r>
    </w:p>
    <w:p w:rsidR="00C85244" w:rsidRDefault="00C85244" w:rsidP="00C85244">
      <w:pPr>
        <w:pStyle w:val="berschrift2"/>
      </w:pPr>
      <w:r>
        <w:t>Freigabe</w:t>
      </w:r>
    </w:p>
    <w:p w:rsidR="00D44945" w:rsidRDefault="00681E84" w:rsidP="001E4804">
      <w:pPr>
        <w:tabs>
          <w:tab w:val="left" w:leader="dot" w:pos="4678"/>
        </w:tabs>
      </w:pPr>
      <w:r>
        <w:t>Freigabe</w:t>
      </w:r>
      <w:r w:rsidR="00C85244">
        <w:t xml:space="preserve"> durch</w:t>
      </w:r>
      <w:r>
        <w:t>:</w:t>
      </w:r>
      <w:r w:rsidR="001E4804">
        <w:t xml:space="preserve"> </w:t>
      </w:r>
      <w:r w:rsidR="00C85244">
        <w:tab/>
      </w:r>
    </w:p>
    <w:p w:rsidR="00C85244" w:rsidRPr="00D44945" w:rsidRDefault="001E4804" w:rsidP="001E4804">
      <w:pPr>
        <w:tabs>
          <w:tab w:val="left" w:leader="dot" w:pos="4678"/>
        </w:tabs>
      </w:pPr>
      <w:r>
        <w:t xml:space="preserve">Unterschrift: </w:t>
      </w:r>
      <w:r>
        <w:tab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sectPr w:rsidR="00C85244" w:rsidRPr="00D44945" w:rsidSect="00D44945">
      <w:footerReference w:type="even" r:id="rId8"/>
      <w:footerReference w:type="default" r:id="rId9"/>
      <w:footerReference w:type="first" r:id="rId10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DEF" w:rsidRDefault="00336DEF" w:rsidP="005075C5">
      <w:r>
        <w:separator/>
      </w:r>
    </w:p>
  </w:endnote>
  <w:endnote w:type="continuationSeparator" w:id="0">
    <w:p w:rsidR="00336DEF" w:rsidRDefault="00336DEF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349969" wp14:editId="6AEE383E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43605">
          <w:t>Änderungsantrag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393E5E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4F1EF6">
              <w:fldChar w:fldCharType="begin"/>
            </w:r>
            <w:r w:rsidR="004F1EF6">
              <w:instrText xml:space="preserve"> NUMPAGES -1\* Arabic \* MERGEFORMAT </w:instrText>
            </w:r>
            <w:r w:rsidR="004F1EF6">
              <w:fldChar w:fldCharType="separate"/>
            </w:r>
            <w:r w:rsidR="00393E5E">
              <w:rPr>
                <w:noProof/>
              </w:rPr>
              <w:t>2</w:t>
            </w:r>
            <w:r w:rsidR="004F1EF6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6FA4A60" wp14:editId="6B040F47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43605">
          <w:t>Änderungsantrag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D44945">
                <w:rPr>
                  <w:noProof/>
                </w:rPr>
                <w:t>1</w:t>
              </w:r>
            </w:fldSimple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9D2" w:rsidRDefault="00B829D2" w:rsidP="00B829D2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C17010" wp14:editId="19F50CBA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5852160" cy="36195"/>
              <wp:effectExtent l="0" t="0" r="2540" b="190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72400" cy="355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D126F0" id="Rechteck 1" o:spid="_x0000_s1026" style="position:absolute;margin-left:0;margin-top:6.35pt;width:460.8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B829D2" w:rsidRDefault="00B829D2" w:rsidP="00B829D2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43605">
          <w:t>Änderungsantrag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4F1EF6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4F1EF6">
              <w:fldChar w:fldCharType="begin"/>
            </w:r>
            <w:r w:rsidR="004F1EF6">
              <w:instrText xml:space="preserve"> NUMPAGES -1\* Arabic \* MERGEFORMAT </w:instrText>
            </w:r>
            <w:r w:rsidR="004F1EF6">
              <w:fldChar w:fldCharType="separate"/>
            </w:r>
            <w:r w:rsidR="004F1EF6">
              <w:rPr>
                <w:noProof/>
              </w:rPr>
              <w:t>1</w:t>
            </w:r>
            <w:r w:rsidR="004F1EF6">
              <w:rPr>
                <w:noProof/>
              </w:rPr>
              <w:fldChar w:fldCharType="end"/>
            </w:r>
          </w:sdtContent>
        </w:sdt>
      </w:sdtContent>
    </w:sdt>
  </w:p>
  <w:p w:rsidR="00B829D2" w:rsidRDefault="00B829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DEF" w:rsidRDefault="00336DEF" w:rsidP="005075C5">
      <w:r>
        <w:separator/>
      </w:r>
    </w:p>
  </w:footnote>
  <w:footnote w:type="continuationSeparator" w:id="0">
    <w:p w:rsidR="00336DEF" w:rsidRDefault="00336DEF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>
    <w:nsid w:val="18C44827"/>
    <w:multiLevelType w:val="multilevel"/>
    <w:tmpl w:val="85185436"/>
    <w:numStyleLink w:val="Bbc2"/>
  </w:abstractNum>
  <w:abstractNum w:abstractNumId="7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4510097"/>
    <w:multiLevelType w:val="multilevel"/>
    <w:tmpl w:val="BA328E1C"/>
    <w:numStyleLink w:val="Bbcnumerisch"/>
  </w:abstractNum>
  <w:abstractNum w:abstractNumId="10">
    <w:nsid w:val="24522556"/>
    <w:multiLevelType w:val="multilevel"/>
    <w:tmpl w:val="85185436"/>
    <w:numStyleLink w:val="Bbc2"/>
  </w:abstractNum>
  <w:abstractNum w:abstractNumId="11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>
    <w:nsid w:val="2ACF7DED"/>
    <w:multiLevelType w:val="multilevel"/>
    <w:tmpl w:val="85185436"/>
    <w:numStyleLink w:val="Bbc2"/>
  </w:abstractNum>
  <w:abstractNum w:abstractNumId="14">
    <w:nsid w:val="2F8B1888"/>
    <w:multiLevelType w:val="multilevel"/>
    <w:tmpl w:val="85185436"/>
    <w:numStyleLink w:val="Bbc2"/>
  </w:abstractNum>
  <w:abstractNum w:abstractNumId="15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>
    <w:nsid w:val="3A451D6F"/>
    <w:multiLevelType w:val="multilevel"/>
    <w:tmpl w:val="85185436"/>
    <w:numStyleLink w:val="Bbc2"/>
  </w:abstractNum>
  <w:abstractNum w:abstractNumId="18">
    <w:nsid w:val="3ADC3BC3"/>
    <w:multiLevelType w:val="multilevel"/>
    <w:tmpl w:val="BA328E1C"/>
    <w:numStyleLink w:val="Bbcnumerisch"/>
  </w:abstractNum>
  <w:abstractNum w:abstractNumId="19">
    <w:nsid w:val="3C1B0CD2"/>
    <w:multiLevelType w:val="multilevel"/>
    <w:tmpl w:val="85185436"/>
    <w:numStyleLink w:val="Bbc2"/>
  </w:abstractNum>
  <w:abstractNum w:abstractNumId="20">
    <w:nsid w:val="3C764DD5"/>
    <w:multiLevelType w:val="multilevel"/>
    <w:tmpl w:val="85185436"/>
    <w:numStyleLink w:val="Bbc2"/>
  </w:abstractNum>
  <w:abstractNum w:abstractNumId="21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5">
    <w:nsid w:val="55B82BDC"/>
    <w:multiLevelType w:val="multilevel"/>
    <w:tmpl w:val="85185436"/>
    <w:numStyleLink w:val="Bbc2"/>
  </w:abstractNum>
  <w:abstractNum w:abstractNumId="26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7A66AD"/>
    <w:multiLevelType w:val="multilevel"/>
    <w:tmpl w:val="85185436"/>
    <w:numStyleLink w:val="Bbc2"/>
  </w:abstractNum>
  <w:abstractNum w:abstractNumId="28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626E32"/>
    <w:multiLevelType w:val="multilevel"/>
    <w:tmpl w:val="85185436"/>
    <w:numStyleLink w:val="Bbc2"/>
  </w:abstractNum>
  <w:abstractNum w:abstractNumId="31">
    <w:nsid w:val="676E364A"/>
    <w:multiLevelType w:val="hybridMultilevel"/>
    <w:tmpl w:val="3B3A8A2A"/>
    <w:lvl w:ilvl="0" w:tplc="C3FA0B4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5D5C6E"/>
    <w:multiLevelType w:val="multilevel"/>
    <w:tmpl w:val="85185436"/>
    <w:numStyleLink w:val="Bbc2"/>
  </w:abstractNum>
  <w:abstractNum w:abstractNumId="34">
    <w:nsid w:val="6B0D2430"/>
    <w:multiLevelType w:val="multilevel"/>
    <w:tmpl w:val="85185436"/>
    <w:numStyleLink w:val="Bbc2"/>
  </w:abstractNum>
  <w:abstractNum w:abstractNumId="35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8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9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4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7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8"/>
  </w:num>
  <w:num w:numId="11">
    <w:abstractNumId w:val="36"/>
  </w:num>
  <w:num w:numId="12">
    <w:abstractNumId w:val="32"/>
  </w:num>
  <w:num w:numId="13">
    <w:abstractNumId w:val="9"/>
  </w:num>
  <w:num w:numId="14">
    <w:abstractNumId w:val="39"/>
  </w:num>
  <w:num w:numId="15">
    <w:abstractNumId w:val="24"/>
  </w:num>
  <w:num w:numId="16">
    <w:abstractNumId w:val="18"/>
  </w:num>
  <w:num w:numId="17">
    <w:abstractNumId w:val="33"/>
  </w:num>
  <w:num w:numId="18">
    <w:abstractNumId w:val="40"/>
  </w:num>
  <w:num w:numId="19">
    <w:abstractNumId w:val="27"/>
  </w:num>
  <w:num w:numId="20">
    <w:abstractNumId w:val="23"/>
  </w:num>
  <w:num w:numId="21">
    <w:abstractNumId w:val="25"/>
  </w:num>
  <w:num w:numId="22">
    <w:abstractNumId w:val="29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30"/>
  </w:num>
  <w:num w:numId="28">
    <w:abstractNumId w:val="19"/>
  </w:num>
  <w:num w:numId="29">
    <w:abstractNumId w:val="6"/>
  </w:num>
  <w:num w:numId="30">
    <w:abstractNumId w:val="34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5"/>
  </w:num>
  <w:num w:numId="36">
    <w:abstractNumId w:val="22"/>
  </w:num>
  <w:num w:numId="37">
    <w:abstractNumId w:val="26"/>
  </w:num>
  <w:num w:numId="38">
    <w:abstractNumId w:val="28"/>
  </w:num>
  <w:num w:numId="39">
    <w:abstractNumId w:val="1"/>
  </w:num>
  <w:num w:numId="40">
    <w:abstractNumId w:val="21"/>
  </w:num>
  <w:num w:numId="41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1E4804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93E5E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4F1EF6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1E8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22633"/>
    <w:rsid w:val="00730A9C"/>
    <w:rsid w:val="007406F5"/>
    <w:rsid w:val="0074360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3717E"/>
    <w:rsid w:val="00B418CB"/>
    <w:rsid w:val="00B4327B"/>
    <w:rsid w:val="00B57F30"/>
    <w:rsid w:val="00B62E8C"/>
    <w:rsid w:val="00B6361E"/>
    <w:rsid w:val="00B73E9F"/>
    <w:rsid w:val="00B7693E"/>
    <w:rsid w:val="00B829D2"/>
    <w:rsid w:val="00B865EA"/>
    <w:rsid w:val="00BA5022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244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D3BA8-FD35-4CC6-ACBA-AAEE9FEF9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37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1</vt:lpstr>
    </vt:vector>
  </TitlesOfParts>
  <Company>Berufsbildungscenter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Änderungsantrag</dc:title>
  <dc:creator>Wicky Samuel</dc:creator>
  <cp:lastModifiedBy>Binz Ramon</cp:lastModifiedBy>
  <cp:revision>25</cp:revision>
  <dcterms:created xsi:type="dcterms:W3CDTF">2015-05-05T10:46:00Z</dcterms:created>
  <dcterms:modified xsi:type="dcterms:W3CDTF">2015-05-05T13:20:00Z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